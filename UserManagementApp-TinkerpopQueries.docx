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7FBC1" w14:textId="60FE4847" w:rsidR="005C6D45" w:rsidRDefault="00B11C26" w:rsidP="00B11C26">
      <w:pPr>
        <w:pStyle w:val="Title"/>
        <w:ind w:left="0"/>
      </w:pPr>
      <w:r>
        <w:rPr>
          <w:sz w:val="72"/>
          <w:szCs w:val="72"/>
        </w:rPr>
        <w:t>User Management</w:t>
      </w:r>
      <w:r w:rsidR="00310999">
        <w:rPr>
          <w:sz w:val="72"/>
          <w:szCs w:val="72"/>
        </w:rPr>
        <w:t xml:space="preserve"> </w:t>
      </w:r>
      <w:r w:rsidR="00751685">
        <w:rPr>
          <w:sz w:val="72"/>
          <w:szCs w:val="72"/>
        </w:rPr>
        <w:t>TinkerPop Queries</w:t>
      </w:r>
    </w:p>
    <w:p w14:paraId="1E568685" w14:textId="77777777" w:rsidR="002C32A4" w:rsidRDefault="002C32A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77696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A40214" w14:textId="0F69DA3D" w:rsidR="002C32A4" w:rsidRDefault="002C32A4">
          <w:pPr>
            <w:pStyle w:val="TOCHeading"/>
          </w:pPr>
          <w:r>
            <w:t>Contents</w:t>
          </w:r>
        </w:p>
        <w:p w14:paraId="71E61A8B" w14:textId="36C57334" w:rsidR="00DD1294" w:rsidRDefault="002C32A4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430997" w:history="1">
            <w:r w:rsidR="00DD1294" w:rsidRPr="0036130A">
              <w:rPr>
                <w:rStyle w:val="Hyperlink"/>
              </w:rPr>
              <w:t>Queries</w:t>
            </w:r>
            <w:r w:rsidR="00DD1294">
              <w:rPr>
                <w:webHidden/>
              </w:rPr>
              <w:tab/>
            </w:r>
            <w:r w:rsidR="00DD1294">
              <w:rPr>
                <w:webHidden/>
              </w:rPr>
              <w:fldChar w:fldCharType="begin"/>
            </w:r>
            <w:r w:rsidR="00DD1294">
              <w:rPr>
                <w:webHidden/>
              </w:rPr>
              <w:instrText xml:space="preserve"> PAGEREF _Toc21430997 \h </w:instrText>
            </w:r>
            <w:r w:rsidR="00DD1294">
              <w:rPr>
                <w:webHidden/>
              </w:rPr>
            </w:r>
            <w:r w:rsidR="00DD1294">
              <w:rPr>
                <w:webHidden/>
              </w:rPr>
              <w:fldChar w:fldCharType="separate"/>
            </w:r>
            <w:r w:rsidR="00DD1294">
              <w:rPr>
                <w:webHidden/>
              </w:rPr>
              <w:t>1</w:t>
            </w:r>
            <w:r w:rsidR="00DD1294">
              <w:rPr>
                <w:webHidden/>
              </w:rPr>
              <w:fldChar w:fldCharType="end"/>
            </w:r>
          </w:hyperlink>
        </w:p>
        <w:p w14:paraId="239546A0" w14:textId="3839019E" w:rsidR="00DD1294" w:rsidRDefault="00DD1294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21430998" w:history="1">
            <w:r w:rsidRPr="0036130A">
              <w:rPr>
                <w:rStyle w:val="Hyperlink"/>
              </w:rPr>
              <w:t>Setting up of graph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_Toc21430998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0C332FB" w14:textId="543CB64D" w:rsidR="00DD1294" w:rsidRDefault="00DD1294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21430999" w:history="1">
            <w:r w:rsidRPr="0036130A">
              <w:rPr>
                <w:rStyle w:val="Hyperlink"/>
              </w:rPr>
              <w:t>Create/Insert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_Toc21430999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B878C44" w14:textId="2B2FB7F6" w:rsidR="00DD1294" w:rsidRDefault="00DD1294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21431000" w:history="1">
            <w:r w:rsidRPr="0036130A">
              <w:rPr>
                <w:rStyle w:val="Hyperlink"/>
              </w:rPr>
              <w:t>GET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_Toc21431000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A1CF8AD" w14:textId="6742CA1B" w:rsidR="00DD1294" w:rsidRDefault="00DD1294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21431001" w:history="1">
            <w:r w:rsidRPr="0036130A">
              <w:rPr>
                <w:rStyle w:val="Hyperlink"/>
              </w:rPr>
              <w:t>Patch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_Toc21431001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47CD4DF" w14:textId="77C26B57" w:rsidR="00DD1294" w:rsidRDefault="00DD1294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21431002" w:history="1">
            <w:r w:rsidRPr="0036130A">
              <w:rPr>
                <w:rStyle w:val="Hyperlink"/>
              </w:rPr>
              <w:t>Delete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_Toc21431002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3FF488D" w14:textId="66828A55" w:rsidR="00DD1294" w:rsidRDefault="00DD1294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21431003" w:history="1">
            <w:r w:rsidRPr="0036130A">
              <w:rPr>
                <w:rStyle w:val="Hyperlink"/>
              </w:rPr>
              <w:t>Please let me know what you think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_Toc21431003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DF0A7A3" w14:textId="0E8DD30C" w:rsidR="002C32A4" w:rsidRDefault="002C32A4">
          <w:r>
            <w:rPr>
              <w:b/>
              <w:bCs/>
              <w:noProof/>
            </w:rPr>
            <w:fldChar w:fldCharType="end"/>
          </w:r>
        </w:p>
      </w:sdtContent>
    </w:sdt>
    <w:p w14:paraId="3E237440" w14:textId="66FFF89F" w:rsidR="005C6D45" w:rsidRDefault="00751685">
      <w:pPr>
        <w:pStyle w:val="Heading1"/>
      </w:pPr>
      <w:bookmarkStart w:id="0" w:name="_Toc21430997"/>
      <w:r>
        <w:t>Queries</w:t>
      </w:r>
      <w:bookmarkEnd w:id="0"/>
    </w:p>
    <w:p w14:paraId="3B0FE993" w14:textId="06B351EF" w:rsidR="00751685" w:rsidRDefault="00751685" w:rsidP="00751685">
      <w:r>
        <w:t xml:space="preserve">Below queries are based on analysis from </w:t>
      </w:r>
      <w:r w:rsidR="00160224">
        <w:t>T</w:t>
      </w:r>
      <w:r>
        <w:t>inkerpop console</w:t>
      </w:r>
    </w:p>
    <w:p w14:paraId="74C4E817" w14:textId="77777777" w:rsidR="00751685" w:rsidRDefault="00751685" w:rsidP="00751685"/>
    <w:p w14:paraId="52A8B949" w14:textId="62346A7C" w:rsidR="002B11E5" w:rsidRPr="00160224" w:rsidRDefault="00751685" w:rsidP="00160224">
      <w:pPr>
        <w:pStyle w:val="Heading1"/>
      </w:pPr>
      <w:bookmarkStart w:id="1" w:name="_Toc21430998"/>
      <w:r w:rsidRPr="00160224">
        <w:t>Setting up of graph</w:t>
      </w:r>
      <w:bookmarkEnd w:id="1"/>
      <w:r w:rsidRPr="00160224">
        <w:t xml:space="preserve"> </w:t>
      </w:r>
    </w:p>
    <w:p w14:paraId="0FE5F47C" w14:textId="77777777" w:rsidR="00751685" w:rsidRDefault="00751685" w:rsidP="00751685"/>
    <w:p w14:paraId="3E16EF84" w14:textId="068597CA" w:rsidR="00751685" w:rsidRPr="003D6CCF" w:rsidRDefault="00751685" w:rsidP="00751685">
      <w:pPr>
        <w:spacing w:before="0" w:line="240" w:lineRule="auto"/>
      </w:pPr>
      <w:r w:rsidRPr="00751685">
        <w:t>graph = TinkerGraph.open()</w:t>
      </w:r>
      <w:r w:rsidRPr="00751685">
        <w:br/>
        <w:t xml:space="preserve">g = </w:t>
      </w:r>
      <w:proofErr w:type="gramStart"/>
      <w:r w:rsidRPr="00751685">
        <w:t>graph.traversal</w:t>
      </w:r>
      <w:proofErr w:type="gramEnd"/>
      <w:r w:rsidRPr="00751685">
        <w:t>()</w:t>
      </w:r>
    </w:p>
    <w:p w14:paraId="4E1CE577" w14:textId="459BF234" w:rsidR="00751685" w:rsidRPr="003D6CCF" w:rsidRDefault="00751685" w:rsidP="00751685">
      <w:pPr>
        <w:spacing w:before="0" w:line="240" w:lineRule="auto"/>
      </w:pPr>
    </w:p>
    <w:p w14:paraId="0AA784EB" w14:textId="03E0FFEF" w:rsidR="00751685" w:rsidRPr="003D6CCF" w:rsidRDefault="00751685" w:rsidP="00751685">
      <w:pPr>
        <w:spacing w:before="0" w:line="240" w:lineRule="auto"/>
      </w:pPr>
    </w:p>
    <w:p w14:paraId="69C720DB" w14:textId="285AFBA4" w:rsidR="00751685" w:rsidRDefault="00751685" w:rsidP="00751685">
      <w:pPr>
        <w:spacing w:before="0" w:line="240" w:lineRule="auto"/>
      </w:pPr>
    </w:p>
    <w:p w14:paraId="457496CC" w14:textId="24C9F03F" w:rsidR="00160224" w:rsidRDefault="00160224" w:rsidP="00751685">
      <w:pPr>
        <w:spacing w:before="0" w:line="240" w:lineRule="auto"/>
      </w:pPr>
    </w:p>
    <w:p w14:paraId="72125615" w14:textId="447D627C" w:rsidR="00160224" w:rsidRDefault="00160224" w:rsidP="00751685">
      <w:pPr>
        <w:spacing w:before="0" w:line="240" w:lineRule="auto"/>
      </w:pPr>
    </w:p>
    <w:p w14:paraId="1937F675" w14:textId="12F69DF4" w:rsidR="00160224" w:rsidRDefault="00160224" w:rsidP="00751685">
      <w:pPr>
        <w:spacing w:before="0" w:line="240" w:lineRule="auto"/>
      </w:pPr>
    </w:p>
    <w:p w14:paraId="1A165D01" w14:textId="66FAAE27" w:rsidR="00160224" w:rsidRDefault="00160224" w:rsidP="00751685">
      <w:pPr>
        <w:spacing w:before="0" w:line="240" w:lineRule="auto"/>
      </w:pPr>
    </w:p>
    <w:p w14:paraId="39F7F040" w14:textId="77C8982B" w:rsidR="00160224" w:rsidRDefault="00160224" w:rsidP="00751685">
      <w:pPr>
        <w:spacing w:before="0" w:line="240" w:lineRule="auto"/>
      </w:pPr>
    </w:p>
    <w:p w14:paraId="6582B06A" w14:textId="61B6CA04" w:rsidR="00160224" w:rsidRDefault="00160224" w:rsidP="00751685">
      <w:pPr>
        <w:spacing w:before="0" w:line="240" w:lineRule="auto"/>
      </w:pPr>
    </w:p>
    <w:p w14:paraId="3C70F0CB" w14:textId="53D26074" w:rsidR="00160224" w:rsidRDefault="00160224" w:rsidP="00751685">
      <w:pPr>
        <w:spacing w:before="0" w:line="240" w:lineRule="auto"/>
      </w:pPr>
    </w:p>
    <w:p w14:paraId="48CB31A2" w14:textId="363BF87B" w:rsidR="00160224" w:rsidRDefault="00160224" w:rsidP="00751685">
      <w:pPr>
        <w:spacing w:before="0" w:line="240" w:lineRule="auto"/>
      </w:pPr>
    </w:p>
    <w:p w14:paraId="35B85E5A" w14:textId="77777777" w:rsidR="00160224" w:rsidRPr="003D6CCF" w:rsidRDefault="00160224" w:rsidP="00751685">
      <w:pPr>
        <w:spacing w:before="0" w:line="240" w:lineRule="auto"/>
      </w:pPr>
    </w:p>
    <w:p w14:paraId="3301AEBC" w14:textId="629936AA" w:rsidR="00751685" w:rsidRPr="003D6CCF" w:rsidRDefault="00751685" w:rsidP="00751685">
      <w:pPr>
        <w:spacing w:before="0" w:line="240" w:lineRule="auto"/>
      </w:pPr>
    </w:p>
    <w:p w14:paraId="2AD305D4" w14:textId="7C936955" w:rsidR="00751685" w:rsidRPr="003D6CCF" w:rsidRDefault="00751685" w:rsidP="00751685">
      <w:pPr>
        <w:spacing w:before="0" w:line="240" w:lineRule="auto"/>
      </w:pPr>
    </w:p>
    <w:p w14:paraId="3E3CE17B" w14:textId="0D8CE1C3" w:rsidR="00751685" w:rsidRPr="00751685" w:rsidRDefault="00751685" w:rsidP="00160224">
      <w:pPr>
        <w:pStyle w:val="Heading1"/>
      </w:pPr>
      <w:bookmarkStart w:id="2" w:name="_Toc21430999"/>
      <w:r w:rsidRPr="00160224">
        <w:t>Create</w:t>
      </w:r>
      <w:r w:rsidR="003D6CCF" w:rsidRPr="00160224">
        <w:t>/Insert</w:t>
      </w:r>
      <w:bookmarkEnd w:id="2"/>
    </w:p>
    <w:p w14:paraId="3ED8CFF7" w14:textId="77777777" w:rsidR="00751685" w:rsidRPr="00751685" w:rsidRDefault="00751685" w:rsidP="00751685">
      <w:pPr>
        <w:spacing w:before="0" w:line="240" w:lineRule="auto"/>
        <w:rPr>
          <w:rFonts w:ascii="Calibri" w:eastAsia="Times New Roman" w:hAnsi="Calibri" w:cs="Calibri"/>
          <w:b/>
          <w:bCs/>
        </w:rPr>
      </w:pPr>
      <w:proofErr w:type="spellStart"/>
      <w:proofErr w:type="gramStart"/>
      <w:r w:rsidRPr="00751685">
        <w:rPr>
          <w:rFonts w:ascii="Calibri" w:eastAsia="Times New Roman" w:hAnsi="Calibri" w:cs="Calibri"/>
          <w:b/>
          <w:bCs/>
        </w:rPr>
        <w:t>graph.addVertex</w:t>
      </w:r>
      <w:proofErr w:type="spellEnd"/>
      <w:proofErr w:type="gramEnd"/>
      <w:r w:rsidRPr="00751685">
        <w:rPr>
          <w:rFonts w:ascii="Calibri" w:eastAsia="Times New Roman" w:hAnsi="Calibri" w:cs="Calibri"/>
          <w:b/>
          <w:bCs/>
        </w:rPr>
        <w:t>(label, "employee",</w:t>
      </w:r>
    </w:p>
    <w:p w14:paraId="1EAF008A" w14:textId="77777777" w:rsidR="00751685" w:rsidRPr="00751685" w:rsidRDefault="00751685" w:rsidP="00751685">
      <w:pPr>
        <w:spacing w:before="0" w:line="240" w:lineRule="auto"/>
        <w:rPr>
          <w:rFonts w:ascii="Calibri" w:eastAsia="Times New Roman" w:hAnsi="Calibri" w:cs="Calibri"/>
          <w:b/>
          <w:bCs/>
        </w:rPr>
      </w:pPr>
      <w:r w:rsidRPr="00751685">
        <w:rPr>
          <w:rFonts w:ascii="Calibri" w:eastAsia="Times New Roman" w:hAnsi="Calibri" w:cs="Calibri"/>
          <w:b/>
          <w:bCs/>
        </w:rPr>
        <w:t xml:space="preserve">                   "id", "5f956f47-9bf4-45e7-9479-20a473aed7b0",</w:t>
      </w:r>
    </w:p>
    <w:p w14:paraId="3AB45E63" w14:textId="77777777" w:rsidR="00751685" w:rsidRPr="00751685" w:rsidRDefault="00751685" w:rsidP="00751685">
      <w:pPr>
        <w:spacing w:before="0" w:line="240" w:lineRule="auto"/>
        <w:rPr>
          <w:rFonts w:ascii="Calibri" w:eastAsia="Times New Roman" w:hAnsi="Calibri" w:cs="Calibri"/>
          <w:b/>
          <w:bCs/>
        </w:rPr>
      </w:pPr>
      <w:r w:rsidRPr="00751685">
        <w:rPr>
          <w:rFonts w:ascii="Calibri" w:eastAsia="Times New Roman" w:hAnsi="Calibri" w:cs="Calibri"/>
          <w:b/>
          <w:bCs/>
        </w:rPr>
        <w:t xml:space="preserve">                   "</w:t>
      </w:r>
      <w:proofErr w:type="spellStart"/>
      <w:r w:rsidRPr="00751685">
        <w:rPr>
          <w:rFonts w:ascii="Calibri" w:eastAsia="Times New Roman" w:hAnsi="Calibri" w:cs="Calibri"/>
          <w:b/>
          <w:bCs/>
        </w:rPr>
        <w:t>givenName</w:t>
      </w:r>
      <w:proofErr w:type="spellEnd"/>
      <w:r w:rsidRPr="00751685">
        <w:rPr>
          <w:rFonts w:ascii="Calibri" w:eastAsia="Times New Roman" w:hAnsi="Calibri" w:cs="Calibri"/>
          <w:b/>
          <w:bCs/>
        </w:rPr>
        <w:t>", "Bob",</w:t>
      </w:r>
    </w:p>
    <w:p w14:paraId="3495D4E8" w14:textId="77777777" w:rsidR="00751685" w:rsidRPr="00751685" w:rsidRDefault="00751685" w:rsidP="00751685">
      <w:pPr>
        <w:spacing w:before="0" w:line="240" w:lineRule="auto"/>
        <w:ind w:left="1080"/>
        <w:rPr>
          <w:rFonts w:ascii="Calibri" w:eastAsia="Times New Roman" w:hAnsi="Calibri" w:cs="Calibri"/>
          <w:b/>
          <w:bCs/>
        </w:rPr>
      </w:pPr>
      <w:r w:rsidRPr="00751685">
        <w:rPr>
          <w:rFonts w:ascii="Calibri" w:eastAsia="Times New Roman" w:hAnsi="Calibri" w:cs="Calibri"/>
          <w:b/>
          <w:bCs/>
        </w:rPr>
        <w:t xml:space="preserve">   "surname", "Taylor",</w:t>
      </w:r>
    </w:p>
    <w:p w14:paraId="7315930F" w14:textId="77777777" w:rsidR="00751685" w:rsidRPr="00751685" w:rsidRDefault="00751685" w:rsidP="00751685">
      <w:pPr>
        <w:spacing w:before="0" w:line="240" w:lineRule="auto"/>
        <w:ind w:left="1080"/>
        <w:rPr>
          <w:rFonts w:ascii="Calibri" w:eastAsia="Times New Roman" w:hAnsi="Calibri" w:cs="Calibri"/>
          <w:b/>
          <w:bCs/>
        </w:rPr>
      </w:pPr>
      <w:r w:rsidRPr="00751685">
        <w:rPr>
          <w:rFonts w:ascii="Calibri" w:eastAsia="Times New Roman" w:hAnsi="Calibri" w:cs="Calibri"/>
          <w:b/>
          <w:bCs/>
        </w:rPr>
        <w:t xml:space="preserve">   "emailAddress", "bob.taylor@xyz.com",</w:t>
      </w:r>
    </w:p>
    <w:p w14:paraId="1DB78AEE" w14:textId="77777777" w:rsidR="00751685" w:rsidRPr="00751685" w:rsidRDefault="00751685" w:rsidP="00751685">
      <w:pPr>
        <w:spacing w:before="0" w:line="240" w:lineRule="auto"/>
        <w:ind w:left="1080"/>
        <w:rPr>
          <w:rFonts w:ascii="Calibri" w:eastAsia="Times New Roman" w:hAnsi="Calibri" w:cs="Calibri"/>
          <w:b/>
          <w:bCs/>
        </w:rPr>
      </w:pPr>
      <w:r w:rsidRPr="00751685">
        <w:rPr>
          <w:rFonts w:ascii="Calibri" w:eastAsia="Times New Roman" w:hAnsi="Calibri" w:cs="Calibri"/>
          <w:b/>
          <w:bCs/>
        </w:rPr>
        <w:t xml:space="preserve">   "phoneNumber", "958564"</w:t>
      </w:r>
    </w:p>
    <w:p w14:paraId="25599644" w14:textId="77777777" w:rsidR="00751685" w:rsidRPr="00751685" w:rsidRDefault="00751685" w:rsidP="00751685">
      <w:pPr>
        <w:spacing w:before="0" w:line="240" w:lineRule="auto"/>
        <w:rPr>
          <w:rFonts w:ascii="Calibri" w:eastAsia="Times New Roman" w:hAnsi="Calibri" w:cs="Calibri"/>
          <w:b/>
          <w:bCs/>
        </w:rPr>
      </w:pPr>
      <w:r w:rsidRPr="00751685">
        <w:rPr>
          <w:rFonts w:ascii="Calibri" w:eastAsia="Times New Roman" w:hAnsi="Calibri" w:cs="Calibri"/>
          <w:b/>
          <w:bCs/>
        </w:rPr>
        <w:t>)</w:t>
      </w:r>
    </w:p>
    <w:p w14:paraId="5E403383" w14:textId="57A2DE8C" w:rsidR="00751685" w:rsidRPr="00160224" w:rsidRDefault="00751685" w:rsidP="00751685">
      <w:pPr>
        <w:rPr>
          <w:b/>
          <w:bCs/>
        </w:rPr>
      </w:pPr>
    </w:p>
    <w:p w14:paraId="347EA92D" w14:textId="77777777" w:rsidR="00160224" w:rsidRDefault="00751685" w:rsidP="00751685">
      <w:pPr>
        <w:spacing w:before="0" w:line="240" w:lineRule="auto"/>
        <w:rPr>
          <w:rFonts w:ascii="Calibri" w:eastAsia="Times New Roman" w:hAnsi="Calibri" w:cs="Calibri"/>
          <w:b/>
          <w:bCs/>
        </w:rPr>
      </w:pPr>
      <w:proofErr w:type="gramStart"/>
      <w:r w:rsidRPr="00751685">
        <w:rPr>
          <w:rFonts w:ascii="Calibri" w:eastAsia="Times New Roman" w:hAnsi="Calibri" w:cs="Calibri"/>
          <w:b/>
          <w:bCs/>
        </w:rPr>
        <w:t>g.V</w:t>
      </w:r>
      <w:proofErr w:type="gramEnd"/>
      <w:r w:rsidRPr="00751685">
        <w:rPr>
          <w:rFonts w:ascii="Calibri" w:eastAsia="Times New Roman" w:hAnsi="Calibri" w:cs="Calibri"/>
          <w:b/>
          <w:bCs/>
        </w:rPr>
        <w:t>().hasLabel("employee")</w:t>
      </w:r>
    </w:p>
    <w:p w14:paraId="27289815" w14:textId="77777777" w:rsidR="00160224" w:rsidRDefault="00751685" w:rsidP="00751685">
      <w:pPr>
        <w:spacing w:before="0" w:line="240" w:lineRule="auto"/>
        <w:rPr>
          <w:rFonts w:ascii="Calibri" w:eastAsia="Times New Roman" w:hAnsi="Calibri" w:cs="Calibri"/>
          <w:b/>
          <w:bCs/>
        </w:rPr>
      </w:pPr>
      <w:proofErr w:type="gramStart"/>
      <w:r w:rsidRPr="00751685">
        <w:rPr>
          <w:rFonts w:ascii="Calibri" w:eastAsia="Times New Roman" w:hAnsi="Calibri" w:cs="Calibri"/>
          <w:b/>
          <w:bCs/>
        </w:rPr>
        <w:t>.has</w:t>
      </w:r>
      <w:proofErr w:type="gramEnd"/>
      <w:r w:rsidRPr="00751685">
        <w:rPr>
          <w:rFonts w:ascii="Calibri" w:eastAsia="Times New Roman" w:hAnsi="Calibri" w:cs="Calibri"/>
          <w:b/>
          <w:bCs/>
        </w:rPr>
        <w:t>('id','5f956f47-9bf4-45e7-9479-20a473aed7b2')</w:t>
      </w:r>
    </w:p>
    <w:p w14:paraId="6C16E856" w14:textId="77777777" w:rsidR="00160224" w:rsidRDefault="00751685" w:rsidP="00751685">
      <w:pPr>
        <w:spacing w:before="0" w:line="240" w:lineRule="auto"/>
        <w:rPr>
          <w:rFonts w:ascii="Calibri" w:eastAsia="Times New Roman" w:hAnsi="Calibri" w:cs="Calibri"/>
          <w:b/>
          <w:bCs/>
        </w:rPr>
      </w:pPr>
      <w:r w:rsidRPr="00751685">
        <w:rPr>
          <w:rFonts w:ascii="Calibri" w:eastAsia="Times New Roman" w:hAnsi="Calibri" w:cs="Calibri"/>
          <w:b/>
          <w:bCs/>
        </w:rPr>
        <w:t>.as('reportingEmployee')</w:t>
      </w:r>
    </w:p>
    <w:p w14:paraId="28595EBC" w14:textId="77777777" w:rsidR="00160224" w:rsidRDefault="00751685" w:rsidP="00751685">
      <w:pPr>
        <w:spacing w:before="0" w:line="240" w:lineRule="auto"/>
        <w:rPr>
          <w:rFonts w:ascii="Calibri" w:eastAsia="Times New Roman" w:hAnsi="Calibri" w:cs="Calibri"/>
          <w:b/>
          <w:bCs/>
        </w:rPr>
      </w:pPr>
      <w:proofErr w:type="gramStart"/>
      <w:r w:rsidRPr="00751685">
        <w:rPr>
          <w:rFonts w:ascii="Calibri" w:eastAsia="Times New Roman" w:hAnsi="Calibri" w:cs="Calibri"/>
          <w:b/>
          <w:bCs/>
        </w:rPr>
        <w:t>.V</w:t>
      </w:r>
      <w:proofErr w:type="gramEnd"/>
      <w:r w:rsidRPr="00751685">
        <w:rPr>
          <w:rFonts w:ascii="Calibri" w:eastAsia="Times New Roman" w:hAnsi="Calibri" w:cs="Calibri"/>
          <w:b/>
          <w:bCs/>
        </w:rPr>
        <w:t>().has('id','5f956f47-9bf4-45e7-9479-20a473aed7b0')</w:t>
      </w:r>
    </w:p>
    <w:p w14:paraId="567D6BB4" w14:textId="45DC1D35" w:rsidR="00751685" w:rsidRPr="00751685" w:rsidRDefault="00751685" w:rsidP="00751685">
      <w:pPr>
        <w:spacing w:before="0" w:line="240" w:lineRule="auto"/>
        <w:rPr>
          <w:rFonts w:ascii="Calibri" w:eastAsia="Times New Roman" w:hAnsi="Calibri" w:cs="Calibri"/>
          <w:b/>
          <w:bCs/>
        </w:rPr>
      </w:pPr>
      <w:proofErr w:type="gramStart"/>
      <w:r w:rsidRPr="00751685">
        <w:rPr>
          <w:rFonts w:ascii="Calibri" w:eastAsia="Times New Roman" w:hAnsi="Calibri" w:cs="Calibri"/>
          <w:b/>
          <w:bCs/>
        </w:rPr>
        <w:t>.</w:t>
      </w:r>
      <w:proofErr w:type="spellStart"/>
      <w:r w:rsidRPr="00751685">
        <w:rPr>
          <w:rFonts w:ascii="Calibri" w:eastAsia="Times New Roman" w:hAnsi="Calibri" w:cs="Calibri"/>
          <w:b/>
          <w:bCs/>
        </w:rPr>
        <w:t>addE</w:t>
      </w:r>
      <w:proofErr w:type="spellEnd"/>
      <w:proofErr w:type="gramEnd"/>
      <w:r w:rsidRPr="00751685">
        <w:rPr>
          <w:rFonts w:ascii="Calibri" w:eastAsia="Times New Roman" w:hAnsi="Calibri" w:cs="Calibri"/>
          <w:b/>
          <w:bCs/>
        </w:rPr>
        <w:t>('</w:t>
      </w:r>
      <w:proofErr w:type="spellStart"/>
      <w:r w:rsidRPr="00751685">
        <w:rPr>
          <w:rFonts w:ascii="Calibri" w:eastAsia="Times New Roman" w:hAnsi="Calibri" w:cs="Calibri"/>
          <w:b/>
          <w:bCs/>
        </w:rPr>
        <w:t>reportsTo</w:t>
      </w:r>
      <w:proofErr w:type="spellEnd"/>
      <w:r w:rsidRPr="00751685">
        <w:rPr>
          <w:rFonts w:ascii="Calibri" w:eastAsia="Times New Roman" w:hAnsi="Calibri" w:cs="Calibri"/>
          <w:b/>
          <w:bCs/>
        </w:rPr>
        <w:t>').to('</w:t>
      </w:r>
      <w:proofErr w:type="spellStart"/>
      <w:r w:rsidRPr="00751685">
        <w:rPr>
          <w:rFonts w:ascii="Calibri" w:eastAsia="Times New Roman" w:hAnsi="Calibri" w:cs="Calibri"/>
          <w:b/>
          <w:bCs/>
        </w:rPr>
        <w:t>reportingEmployee</w:t>
      </w:r>
      <w:proofErr w:type="spellEnd"/>
      <w:r w:rsidRPr="00751685">
        <w:rPr>
          <w:rFonts w:ascii="Calibri" w:eastAsia="Times New Roman" w:hAnsi="Calibri" w:cs="Calibri"/>
          <w:b/>
          <w:bCs/>
        </w:rPr>
        <w:t>')</w:t>
      </w:r>
    </w:p>
    <w:p w14:paraId="2499CABC" w14:textId="31C97E93" w:rsidR="00751685" w:rsidRPr="00160224" w:rsidRDefault="00751685" w:rsidP="00751685">
      <w:pPr>
        <w:spacing w:before="0" w:line="240" w:lineRule="auto"/>
        <w:rPr>
          <w:rFonts w:ascii="Calibri" w:eastAsia="Times New Roman" w:hAnsi="Calibri" w:cs="Calibri"/>
          <w:b/>
          <w:bCs/>
        </w:rPr>
      </w:pPr>
      <w:r w:rsidRPr="00751685">
        <w:rPr>
          <w:rFonts w:ascii="Calibri" w:eastAsia="Times New Roman" w:hAnsi="Calibri" w:cs="Calibri"/>
          <w:b/>
          <w:bCs/>
        </w:rPr>
        <w:t xml:space="preserve"> </w:t>
      </w:r>
    </w:p>
    <w:p w14:paraId="1A09A658" w14:textId="7F3F48BE" w:rsidR="003D6CCF" w:rsidRDefault="003D6CCF" w:rsidP="00751685">
      <w:pPr>
        <w:spacing w:before="0" w:line="240" w:lineRule="auto"/>
        <w:rPr>
          <w:rFonts w:ascii="Calibri" w:eastAsia="Times New Roman" w:hAnsi="Calibri" w:cs="Calibri"/>
        </w:rPr>
      </w:pPr>
    </w:p>
    <w:p w14:paraId="39D6ABDE" w14:textId="7B8C2D73" w:rsidR="003D6CCF" w:rsidRDefault="003D6CCF" w:rsidP="00751685">
      <w:pPr>
        <w:spacing w:before="0" w:line="240" w:lineRule="auto"/>
        <w:rPr>
          <w:rFonts w:ascii="Calibri" w:eastAsia="Times New Roman" w:hAnsi="Calibri" w:cs="Calibri"/>
        </w:rPr>
      </w:pPr>
    </w:p>
    <w:p w14:paraId="4BB891C2" w14:textId="58F7D7C6" w:rsidR="003D6CCF" w:rsidRDefault="003D6CCF" w:rsidP="00751685">
      <w:pPr>
        <w:spacing w:before="0" w:line="240" w:lineRule="auto"/>
        <w:rPr>
          <w:rFonts w:ascii="Calibri" w:eastAsia="Times New Roman" w:hAnsi="Calibri" w:cs="Calibri"/>
        </w:rPr>
      </w:pPr>
      <w:r w:rsidRPr="003D6CCF">
        <w:rPr>
          <w:rFonts w:ascii="Calibri" w:eastAsia="Times New Roman" w:hAnsi="Calibri" w:cs="Calibri"/>
          <w:b/>
          <w:bCs/>
        </w:rPr>
        <w:t>Note</w:t>
      </w:r>
      <w:r>
        <w:rPr>
          <w:rFonts w:ascii="Calibri" w:eastAsia="Times New Roman" w:hAnsi="Calibri" w:cs="Calibri"/>
        </w:rPr>
        <w:t xml:space="preserve"> – In Above, Guid and other fields will be replaced by property names while interacting with gremlin server</w:t>
      </w:r>
    </w:p>
    <w:p w14:paraId="339B22C3" w14:textId="466A1BDB" w:rsidR="003D6CCF" w:rsidRDefault="003D6CCF" w:rsidP="00751685">
      <w:pPr>
        <w:spacing w:before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</w:t>
      </w:r>
      <w:proofErr w:type="spellStart"/>
      <w:r>
        <w:rPr>
          <w:rFonts w:ascii="Calibri" w:eastAsia="Times New Roman" w:hAnsi="Calibri" w:cs="Calibri"/>
        </w:rPr>
        <w:t>AddVertex</w:t>
      </w:r>
      <w:proofErr w:type="spellEnd"/>
      <w:r>
        <w:rPr>
          <w:rFonts w:ascii="Calibri" w:eastAsia="Times New Roman" w:hAnsi="Calibri" w:cs="Calibri"/>
        </w:rPr>
        <w:t xml:space="preserve"> query is for adding a vertex to graph. Second query denotes adding edge to manager vertex.</w:t>
      </w:r>
    </w:p>
    <w:p w14:paraId="18300BA7" w14:textId="77777777" w:rsidR="003D6CCF" w:rsidRPr="00751685" w:rsidRDefault="003D6CCF" w:rsidP="00751685">
      <w:pPr>
        <w:spacing w:before="0" w:line="240" w:lineRule="auto"/>
        <w:rPr>
          <w:rFonts w:ascii="Calibri" w:eastAsia="Times New Roman" w:hAnsi="Calibri" w:cs="Calibri"/>
        </w:rPr>
      </w:pPr>
    </w:p>
    <w:p w14:paraId="1E407D06" w14:textId="196E7D20" w:rsidR="00751685" w:rsidRPr="00160224" w:rsidRDefault="003D6CCF" w:rsidP="00160224">
      <w:pPr>
        <w:pStyle w:val="Heading1"/>
      </w:pPr>
      <w:bookmarkStart w:id="3" w:name="_Toc21431000"/>
      <w:r w:rsidRPr="00160224">
        <w:t>GET</w:t>
      </w:r>
      <w:bookmarkEnd w:id="3"/>
    </w:p>
    <w:p w14:paraId="3EC2EB9F" w14:textId="56D6190A" w:rsidR="003D6CCF" w:rsidRDefault="003D6CCF" w:rsidP="00751685"/>
    <w:p w14:paraId="58040831" w14:textId="77777777" w:rsidR="00160224" w:rsidRPr="00160224" w:rsidRDefault="003D6CCF" w:rsidP="003D6CCF">
      <w:pPr>
        <w:spacing w:before="0" w:line="240" w:lineRule="auto"/>
        <w:rPr>
          <w:rFonts w:ascii="Calibri" w:eastAsia="Times New Roman" w:hAnsi="Calibri" w:cs="Calibri"/>
          <w:b/>
          <w:bCs/>
        </w:rPr>
      </w:pPr>
      <w:proofErr w:type="gramStart"/>
      <w:r w:rsidRPr="003D6CCF">
        <w:rPr>
          <w:rFonts w:ascii="Calibri" w:eastAsia="Times New Roman" w:hAnsi="Calibri" w:cs="Calibri"/>
          <w:b/>
          <w:bCs/>
        </w:rPr>
        <w:t>g.V</w:t>
      </w:r>
      <w:proofErr w:type="gramEnd"/>
      <w:r w:rsidRPr="003D6CCF">
        <w:rPr>
          <w:rFonts w:ascii="Calibri" w:eastAsia="Times New Roman" w:hAnsi="Calibri" w:cs="Calibri"/>
          <w:b/>
          <w:bCs/>
        </w:rPr>
        <w:t>().hasLabel("employee").as('reportingEmployee').out('reportsTo')</w:t>
      </w:r>
    </w:p>
    <w:p w14:paraId="3033C701" w14:textId="07941C08" w:rsidR="003D6CCF" w:rsidRPr="003D6CCF" w:rsidRDefault="003D6CCF" w:rsidP="003D6CCF">
      <w:pPr>
        <w:spacing w:before="0" w:line="240" w:lineRule="auto"/>
        <w:rPr>
          <w:rFonts w:ascii="Calibri" w:eastAsia="Times New Roman" w:hAnsi="Calibri" w:cs="Calibri"/>
          <w:b/>
          <w:bCs/>
        </w:rPr>
      </w:pPr>
      <w:r w:rsidRPr="003D6CCF">
        <w:rPr>
          <w:rFonts w:ascii="Calibri" w:eastAsia="Times New Roman" w:hAnsi="Calibri" w:cs="Calibri"/>
          <w:b/>
          <w:bCs/>
        </w:rPr>
        <w:t>.as('managerEmployee'</w:t>
      </w:r>
      <w:proofErr w:type="gramStart"/>
      <w:r w:rsidRPr="003D6CCF">
        <w:rPr>
          <w:rFonts w:ascii="Calibri" w:eastAsia="Times New Roman" w:hAnsi="Calibri" w:cs="Calibri"/>
          <w:b/>
          <w:bCs/>
        </w:rPr>
        <w:t>).select</w:t>
      </w:r>
      <w:proofErr w:type="gramEnd"/>
      <w:r w:rsidRPr="003D6CCF">
        <w:rPr>
          <w:rFonts w:ascii="Calibri" w:eastAsia="Times New Roman" w:hAnsi="Calibri" w:cs="Calibri"/>
          <w:b/>
          <w:bCs/>
        </w:rPr>
        <w:t>('reportingEmployee','managerEmployee').by(valu</w:t>
      </w:r>
      <w:bookmarkStart w:id="4" w:name="_GoBack"/>
      <w:bookmarkEnd w:id="4"/>
      <w:r w:rsidRPr="003D6CCF">
        <w:rPr>
          <w:rFonts w:ascii="Calibri" w:eastAsia="Times New Roman" w:hAnsi="Calibri" w:cs="Calibri"/>
          <w:b/>
          <w:bCs/>
        </w:rPr>
        <w:t>eMap())</w:t>
      </w:r>
    </w:p>
    <w:p w14:paraId="6E8B6C26" w14:textId="1B1CEC6C" w:rsidR="003D6CCF" w:rsidRDefault="003D6CCF" w:rsidP="00751685"/>
    <w:p w14:paraId="3FA6ACB9" w14:textId="10B10D3D" w:rsidR="003D6CCF" w:rsidRPr="003D6CCF" w:rsidRDefault="003D6CCF" w:rsidP="00751685">
      <w:pPr>
        <w:rPr>
          <w:b/>
          <w:bCs/>
        </w:rPr>
      </w:pPr>
      <w:r w:rsidRPr="003D6CCF">
        <w:rPr>
          <w:b/>
          <w:bCs/>
        </w:rPr>
        <w:t xml:space="preserve">Result  </w:t>
      </w:r>
    </w:p>
    <w:p w14:paraId="73559CEC" w14:textId="7FD7C511" w:rsidR="003D6CCF" w:rsidRDefault="003D6CCF" w:rsidP="00751685">
      <w:r w:rsidRPr="003D6CCF">
        <w:t>==&gt;[reportingEmployee:[emailAddress:[Mary.Jane@xyz.com],phoneNumber:[958565],surname:[Jane],givenName:[Mary],id:[5f956f47-9bf4-45e7-9479-20a473aed7b2]],managerEmployee:[emailAddress:[bob.taylor@xyz.com],phoneNumber:[958564],surname:[Taylor],givenName:[Bob],id:[5f956f47-9bf4-45e7-9479-20a473aed7b0]]]</w:t>
      </w:r>
    </w:p>
    <w:p w14:paraId="13B00CF9" w14:textId="63EE603B" w:rsidR="003D6CCF" w:rsidRDefault="003D6CCF" w:rsidP="00751685"/>
    <w:p w14:paraId="4AEEA4FA" w14:textId="55759D40" w:rsidR="003D6CCF" w:rsidRPr="003D6CCF" w:rsidRDefault="003D6CCF" w:rsidP="00751685">
      <w:pPr>
        <w:rPr>
          <w:b/>
          <w:bCs/>
        </w:rPr>
      </w:pPr>
      <w:r w:rsidRPr="003D6CCF">
        <w:rPr>
          <w:b/>
          <w:bCs/>
        </w:rPr>
        <w:t>Note -</w:t>
      </w:r>
    </w:p>
    <w:p w14:paraId="57F61414" w14:textId="2CE03E79" w:rsidR="003D6CCF" w:rsidRDefault="003D6CCF" w:rsidP="00751685">
      <w:r>
        <w:t>In above, result can be converted to json using Graphson in order to be working with gremlin server.</w:t>
      </w:r>
    </w:p>
    <w:p w14:paraId="580CE153" w14:textId="012D1B14" w:rsidR="003D6CCF" w:rsidRDefault="003D6CCF" w:rsidP="00751685"/>
    <w:p w14:paraId="3A746D49" w14:textId="1F916B01" w:rsidR="003D6CCF" w:rsidRDefault="003D6CCF" w:rsidP="00751685"/>
    <w:p w14:paraId="28C2D05E" w14:textId="54C0792B" w:rsidR="003D6CCF" w:rsidRDefault="003D6CCF" w:rsidP="00751685"/>
    <w:p w14:paraId="76F54A59" w14:textId="77777777" w:rsidR="003D6CCF" w:rsidRDefault="003D6CCF" w:rsidP="00751685"/>
    <w:p w14:paraId="384B2752" w14:textId="7186A6EF" w:rsidR="00751685" w:rsidRPr="00160224" w:rsidRDefault="003D6CCF" w:rsidP="00160224">
      <w:pPr>
        <w:pStyle w:val="Heading1"/>
      </w:pPr>
      <w:bookmarkStart w:id="5" w:name="_Toc21431001"/>
      <w:r w:rsidRPr="00160224">
        <w:t>Patch</w:t>
      </w:r>
      <w:bookmarkEnd w:id="5"/>
    </w:p>
    <w:p w14:paraId="6D483C4F" w14:textId="77777777" w:rsidR="003D6CCF" w:rsidRPr="003D6CCF" w:rsidRDefault="003D6CCF" w:rsidP="003D6CCF">
      <w:pPr>
        <w:spacing w:before="0" w:line="240" w:lineRule="auto"/>
        <w:rPr>
          <w:rFonts w:ascii="Calibri" w:eastAsia="Times New Roman" w:hAnsi="Calibri" w:cs="Calibri"/>
          <w:b/>
          <w:bCs/>
        </w:rPr>
      </w:pPr>
      <w:proofErr w:type="gramStart"/>
      <w:r w:rsidRPr="003D6CCF">
        <w:rPr>
          <w:rFonts w:ascii="Calibri" w:eastAsia="Times New Roman" w:hAnsi="Calibri" w:cs="Calibri"/>
          <w:b/>
          <w:bCs/>
        </w:rPr>
        <w:t>g.V</w:t>
      </w:r>
      <w:proofErr w:type="gramEnd"/>
      <w:r w:rsidRPr="003D6CCF">
        <w:rPr>
          <w:rFonts w:ascii="Calibri" w:eastAsia="Times New Roman" w:hAnsi="Calibri" w:cs="Calibri"/>
          <w:b/>
          <w:bCs/>
        </w:rPr>
        <w:t>().has("employee", "id", "5f956f47-9bf4-45e7-9479-20a473aed7b0").</w:t>
      </w:r>
    </w:p>
    <w:p w14:paraId="073EA3CE" w14:textId="77777777" w:rsidR="003D6CCF" w:rsidRPr="003D6CCF" w:rsidRDefault="003D6CCF" w:rsidP="003D6CCF">
      <w:pPr>
        <w:spacing w:before="0" w:line="240" w:lineRule="auto"/>
        <w:rPr>
          <w:rFonts w:ascii="Calibri" w:eastAsia="Times New Roman" w:hAnsi="Calibri" w:cs="Calibri"/>
          <w:b/>
          <w:bCs/>
        </w:rPr>
      </w:pPr>
      <w:r w:rsidRPr="003D6CCF">
        <w:rPr>
          <w:rFonts w:ascii="Calibri" w:eastAsia="Times New Roman" w:hAnsi="Calibri" w:cs="Calibri"/>
          <w:b/>
          <w:bCs/>
        </w:rPr>
        <w:t xml:space="preserve">               </w:t>
      </w:r>
      <w:proofErr w:type="gramStart"/>
      <w:r w:rsidRPr="003D6CCF">
        <w:rPr>
          <w:rFonts w:ascii="Calibri" w:eastAsia="Times New Roman" w:hAnsi="Calibri" w:cs="Calibri"/>
          <w:b/>
          <w:bCs/>
        </w:rPr>
        <w:t>property(</w:t>
      </w:r>
      <w:proofErr w:type="gramEnd"/>
      <w:r w:rsidRPr="003D6CCF">
        <w:rPr>
          <w:rFonts w:ascii="Calibri" w:eastAsia="Times New Roman" w:hAnsi="Calibri" w:cs="Calibri"/>
          <w:b/>
          <w:bCs/>
        </w:rPr>
        <w:t>"</w:t>
      </w:r>
      <w:proofErr w:type="spellStart"/>
      <w:r w:rsidRPr="003D6CCF">
        <w:rPr>
          <w:rFonts w:ascii="Calibri" w:eastAsia="Times New Roman" w:hAnsi="Calibri" w:cs="Calibri"/>
          <w:b/>
          <w:bCs/>
        </w:rPr>
        <w:t>givenName</w:t>
      </w:r>
      <w:proofErr w:type="spellEnd"/>
      <w:r w:rsidRPr="003D6CCF">
        <w:rPr>
          <w:rFonts w:ascii="Calibri" w:eastAsia="Times New Roman" w:hAnsi="Calibri" w:cs="Calibri"/>
          <w:b/>
          <w:bCs/>
        </w:rPr>
        <w:t>", "Bob").</w:t>
      </w:r>
    </w:p>
    <w:p w14:paraId="091EC81E" w14:textId="77777777" w:rsidR="003D6CCF" w:rsidRPr="003D6CCF" w:rsidRDefault="003D6CCF" w:rsidP="003D6CCF">
      <w:pPr>
        <w:spacing w:before="0" w:line="240" w:lineRule="auto"/>
        <w:rPr>
          <w:rFonts w:ascii="Calibri" w:eastAsia="Times New Roman" w:hAnsi="Calibri" w:cs="Calibri"/>
          <w:b/>
          <w:bCs/>
        </w:rPr>
      </w:pPr>
      <w:r w:rsidRPr="003D6CCF">
        <w:rPr>
          <w:rFonts w:ascii="Calibri" w:eastAsia="Times New Roman" w:hAnsi="Calibri" w:cs="Calibri"/>
          <w:b/>
          <w:bCs/>
        </w:rPr>
        <w:t xml:space="preserve">               </w:t>
      </w:r>
      <w:proofErr w:type="gramStart"/>
      <w:r w:rsidRPr="003D6CCF">
        <w:rPr>
          <w:rFonts w:ascii="Calibri" w:eastAsia="Times New Roman" w:hAnsi="Calibri" w:cs="Calibri"/>
          <w:b/>
          <w:bCs/>
        </w:rPr>
        <w:t>property(</w:t>
      </w:r>
      <w:proofErr w:type="gramEnd"/>
      <w:r w:rsidRPr="003D6CCF">
        <w:rPr>
          <w:rFonts w:ascii="Calibri" w:eastAsia="Times New Roman" w:hAnsi="Calibri" w:cs="Calibri"/>
          <w:b/>
          <w:bCs/>
        </w:rPr>
        <w:t>"surname", "Taylor").</w:t>
      </w:r>
    </w:p>
    <w:p w14:paraId="7CEFD5CD" w14:textId="77777777" w:rsidR="003D6CCF" w:rsidRPr="003D6CCF" w:rsidRDefault="003D6CCF" w:rsidP="003D6CCF">
      <w:pPr>
        <w:spacing w:before="0" w:line="240" w:lineRule="auto"/>
        <w:ind w:left="540"/>
        <w:rPr>
          <w:rFonts w:ascii="Calibri" w:eastAsia="Times New Roman" w:hAnsi="Calibri" w:cs="Calibri"/>
          <w:b/>
          <w:bCs/>
        </w:rPr>
      </w:pPr>
      <w:r w:rsidRPr="003D6CCF">
        <w:rPr>
          <w:rFonts w:ascii="Calibri" w:eastAsia="Times New Roman" w:hAnsi="Calibri" w:cs="Calibri"/>
          <w:b/>
          <w:bCs/>
        </w:rPr>
        <w:t xml:space="preserve">       property("emailAddress", "bob.taylor@xyz.com").</w:t>
      </w:r>
    </w:p>
    <w:p w14:paraId="0938A6FF" w14:textId="4008C44A" w:rsidR="003D6CCF" w:rsidRPr="00160224" w:rsidRDefault="003D6CCF" w:rsidP="00160224">
      <w:pPr>
        <w:spacing w:before="0" w:line="240" w:lineRule="auto"/>
        <w:ind w:left="540"/>
        <w:rPr>
          <w:rFonts w:ascii="Calibri" w:eastAsia="Times New Roman" w:hAnsi="Calibri" w:cs="Calibri"/>
          <w:b/>
          <w:bCs/>
        </w:rPr>
      </w:pPr>
      <w:r w:rsidRPr="003D6CCF">
        <w:rPr>
          <w:rFonts w:ascii="Calibri" w:eastAsia="Times New Roman" w:hAnsi="Calibri" w:cs="Calibri"/>
          <w:b/>
          <w:bCs/>
        </w:rPr>
        <w:t xml:space="preserve">       </w:t>
      </w:r>
      <w:proofErr w:type="gramStart"/>
      <w:r w:rsidRPr="003D6CCF">
        <w:rPr>
          <w:rFonts w:ascii="Calibri" w:eastAsia="Times New Roman" w:hAnsi="Calibri" w:cs="Calibri"/>
          <w:b/>
          <w:bCs/>
        </w:rPr>
        <w:t>property(</w:t>
      </w:r>
      <w:proofErr w:type="gramEnd"/>
      <w:r w:rsidRPr="003D6CCF">
        <w:rPr>
          <w:rFonts w:ascii="Calibri" w:eastAsia="Times New Roman" w:hAnsi="Calibri" w:cs="Calibri"/>
          <w:b/>
          <w:bCs/>
        </w:rPr>
        <w:t>"phoneNumber", "958564")</w:t>
      </w:r>
      <w:r w:rsidR="00160224" w:rsidRPr="00160224">
        <w:rPr>
          <w:rFonts w:ascii="Calibri" w:eastAsia="Times New Roman" w:hAnsi="Calibri" w:cs="Calibri"/>
          <w:b/>
          <w:bCs/>
        </w:rPr>
        <w:t>.</w:t>
      </w:r>
      <w:r w:rsidRPr="003D6CCF">
        <w:rPr>
          <w:rFonts w:ascii="Calibri" w:eastAsia="Times New Roman" w:hAnsi="Calibri" w:cs="Calibri"/>
          <w:b/>
          <w:bCs/>
        </w:rPr>
        <w:t>iterate()</w:t>
      </w:r>
    </w:p>
    <w:p w14:paraId="2B5F21F3" w14:textId="77777777" w:rsidR="00160224" w:rsidRPr="003D6CCF" w:rsidRDefault="00160224" w:rsidP="00160224">
      <w:pPr>
        <w:spacing w:before="0" w:line="240" w:lineRule="auto"/>
        <w:ind w:left="540"/>
        <w:rPr>
          <w:rFonts w:ascii="Calibri" w:eastAsia="Times New Roman" w:hAnsi="Calibri" w:cs="Calibri"/>
        </w:rPr>
      </w:pPr>
    </w:p>
    <w:p w14:paraId="1A5B6A46" w14:textId="77777777" w:rsidR="00160224" w:rsidRDefault="00160224" w:rsidP="00160224">
      <w:pPr>
        <w:spacing w:before="0" w:line="240" w:lineRule="auto"/>
        <w:rPr>
          <w:rFonts w:ascii="Calibri" w:eastAsia="Times New Roman" w:hAnsi="Calibri" w:cs="Calibri"/>
        </w:rPr>
      </w:pPr>
      <w:r w:rsidRPr="003D6CCF">
        <w:rPr>
          <w:rFonts w:ascii="Calibri" w:eastAsia="Times New Roman" w:hAnsi="Calibri" w:cs="Calibri"/>
          <w:b/>
          <w:bCs/>
        </w:rPr>
        <w:t>Note</w:t>
      </w:r>
      <w:r>
        <w:rPr>
          <w:rFonts w:ascii="Calibri" w:eastAsia="Times New Roman" w:hAnsi="Calibri" w:cs="Calibri"/>
        </w:rPr>
        <w:t xml:space="preserve"> – In Above, Guid and other fields will be replaced by property names while interacting with gremlin server</w:t>
      </w:r>
    </w:p>
    <w:p w14:paraId="55BF22EC" w14:textId="3BF5FECA" w:rsidR="003D6CCF" w:rsidRDefault="003D6CCF" w:rsidP="00751685"/>
    <w:p w14:paraId="673C69B7" w14:textId="17729972" w:rsidR="003D6CCF" w:rsidRPr="00160224" w:rsidRDefault="003D6CCF" w:rsidP="00160224">
      <w:pPr>
        <w:pStyle w:val="Heading1"/>
      </w:pPr>
      <w:bookmarkStart w:id="6" w:name="_Toc21431002"/>
      <w:r w:rsidRPr="00160224">
        <w:t>Delete</w:t>
      </w:r>
      <w:bookmarkEnd w:id="6"/>
    </w:p>
    <w:p w14:paraId="227569CE" w14:textId="2DBB1CDD" w:rsidR="003D6CCF" w:rsidRPr="00160224" w:rsidRDefault="003D6CCF" w:rsidP="00751685">
      <w:pPr>
        <w:rPr>
          <w:b/>
          <w:bCs/>
        </w:rPr>
      </w:pPr>
      <w:proofErr w:type="gramStart"/>
      <w:r w:rsidRPr="00160224">
        <w:rPr>
          <w:rFonts w:ascii="Calibri" w:hAnsi="Calibri" w:cs="Calibri"/>
          <w:b/>
          <w:bCs/>
        </w:rPr>
        <w:t>g.V</w:t>
      </w:r>
      <w:proofErr w:type="gramEnd"/>
      <w:r w:rsidRPr="00160224">
        <w:rPr>
          <w:rFonts w:ascii="Calibri" w:hAnsi="Calibri" w:cs="Calibri"/>
          <w:b/>
          <w:bCs/>
        </w:rPr>
        <w:t>().has("employee","id", "5f956f47-9bf4-45e7-9479-20a473aed7b0").drop()</w:t>
      </w:r>
    </w:p>
    <w:p w14:paraId="7255768D" w14:textId="0A92CF12" w:rsidR="003D6CCF" w:rsidRDefault="003D6CCF" w:rsidP="00751685"/>
    <w:p w14:paraId="5CCF3E5F" w14:textId="1A6B1D9A" w:rsidR="00160224" w:rsidRDefault="00160224" w:rsidP="00160224">
      <w:pPr>
        <w:spacing w:before="0" w:line="240" w:lineRule="auto"/>
        <w:rPr>
          <w:rFonts w:ascii="Calibri" w:eastAsia="Times New Roman" w:hAnsi="Calibri" w:cs="Calibri"/>
        </w:rPr>
      </w:pPr>
      <w:r w:rsidRPr="003D6CCF">
        <w:rPr>
          <w:rFonts w:ascii="Calibri" w:eastAsia="Times New Roman" w:hAnsi="Calibri" w:cs="Calibri"/>
          <w:b/>
          <w:bCs/>
        </w:rPr>
        <w:t>Note</w:t>
      </w:r>
      <w:r>
        <w:rPr>
          <w:rFonts w:ascii="Calibri" w:eastAsia="Times New Roman" w:hAnsi="Calibri" w:cs="Calibri"/>
        </w:rPr>
        <w:t xml:space="preserve"> – In Above, Guid field will be replaced by property names while interacting with gremlin server</w:t>
      </w:r>
    </w:p>
    <w:p w14:paraId="3D1EAC92" w14:textId="77777777" w:rsidR="00160224" w:rsidRDefault="00160224" w:rsidP="00751685"/>
    <w:p w14:paraId="3E0DB041" w14:textId="492E4F65" w:rsidR="005C6D45" w:rsidRDefault="00BF7057">
      <w:pPr>
        <w:pStyle w:val="Heading1"/>
      </w:pPr>
      <w:bookmarkStart w:id="7" w:name="_Toc21431003"/>
      <w:r>
        <w:lastRenderedPageBreak/>
        <w:t>Please l</w:t>
      </w:r>
      <w:r w:rsidR="002F25A8">
        <w:t xml:space="preserve">et </w:t>
      </w:r>
      <w:r>
        <w:t>me</w:t>
      </w:r>
      <w:r w:rsidR="002F25A8">
        <w:t xml:space="preserve"> know what you think</w:t>
      </w:r>
      <w:bookmarkEnd w:id="7"/>
    </w:p>
    <w:p w14:paraId="2E2F9577" w14:textId="10A8A412" w:rsidR="005C6D45" w:rsidRDefault="002F25A8">
      <w:r>
        <w:t>Thanks!</w:t>
      </w:r>
    </w:p>
    <w:sectPr w:rsidR="005C6D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7E8F6" w14:textId="77777777" w:rsidR="00FD561E" w:rsidRDefault="00FD561E">
      <w:pPr>
        <w:spacing w:line="240" w:lineRule="auto"/>
      </w:pPr>
      <w:r>
        <w:separator/>
      </w:r>
    </w:p>
  </w:endnote>
  <w:endnote w:type="continuationSeparator" w:id="0">
    <w:p w14:paraId="1BA409CB" w14:textId="77777777" w:rsidR="00FD561E" w:rsidRDefault="00FD561E">
      <w:pPr>
        <w:spacing w:line="240" w:lineRule="auto"/>
      </w:pPr>
      <w:r>
        <w:continuationSeparator/>
      </w:r>
    </w:p>
  </w:endnote>
  <w:endnote w:type="continuationNotice" w:id="1">
    <w:p w14:paraId="66004DEB" w14:textId="77777777" w:rsidR="00FD561E" w:rsidRDefault="00FD561E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864AB" w14:textId="77777777" w:rsidR="009D3248" w:rsidRDefault="009D3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186409"/>
      <w:docPartObj>
        <w:docPartGallery w:val="Page Numbers (Bottom of Page)"/>
        <w:docPartUnique/>
      </w:docPartObj>
    </w:sdtPr>
    <w:sdtEndPr/>
    <w:sdtContent>
      <w:p w14:paraId="49BED826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97701B2" w14:textId="77777777" w:rsidR="005C6D45" w:rsidRDefault="005C6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FCBCF" w14:textId="77777777" w:rsidR="009D3248" w:rsidRDefault="009D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91246" w14:textId="77777777" w:rsidR="00FD561E" w:rsidRDefault="00FD561E">
      <w:pPr>
        <w:spacing w:line="240" w:lineRule="auto"/>
      </w:pPr>
      <w:r>
        <w:separator/>
      </w:r>
    </w:p>
  </w:footnote>
  <w:footnote w:type="continuationSeparator" w:id="0">
    <w:p w14:paraId="6C8E0E07" w14:textId="77777777" w:rsidR="00FD561E" w:rsidRDefault="00FD561E">
      <w:pPr>
        <w:spacing w:line="240" w:lineRule="auto"/>
      </w:pPr>
      <w:r>
        <w:continuationSeparator/>
      </w:r>
    </w:p>
  </w:footnote>
  <w:footnote w:type="continuationNotice" w:id="1">
    <w:p w14:paraId="132168C1" w14:textId="77777777" w:rsidR="00FD561E" w:rsidRDefault="00FD561E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E6442" w14:textId="77777777" w:rsidR="009D3248" w:rsidRDefault="009D3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B39BA" w14:textId="77777777" w:rsidR="009D3248" w:rsidRDefault="009D3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B7945" w14:textId="77777777" w:rsidR="009D3248" w:rsidRDefault="009D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</w:num>
  <w:num w:numId="5">
    <w:abstractNumId w:val="8"/>
  </w:num>
  <w:num w:numId="6">
    <w:abstractNumId w:val="15"/>
    <w:lvlOverride w:ilvl="0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9"/>
  </w:num>
  <w:num w:numId="21">
    <w:abstractNumId w:val="14"/>
  </w:num>
  <w:num w:numId="22">
    <w:abstractNumId w:val="13"/>
  </w:num>
  <w:num w:numId="23">
    <w:abstractNumId w:val="12"/>
  </w:num>
  <w:num w:numId="24">
    <w:abstractNumId w:val="11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E4"/>
    <w:rsid w:val="000075A4"/>
    <w:rsid w:val="00016748"/>
    <w:rsid w:val="00036186"/>
    <w:rsid w:val="0006567E"/>
    <w:rsid w:val="000760DB"/>
    <w:rsid w:val="000F00E7"/>
    <w:rsid w:val="00126395"/>
    <w:rsid w:val="00160224"/>
    <w:rsid w:val="0016766E"/>
    <w:rsid w:val="00170063"/>
    <w:rsid w:val="00175643"/>
    <w:rsid w:val="001859C3"/>
    <w:rsid w:val="00196AC1"/>
    <w:rsid w:val="001B2338"/>
    <w:rsid w:val="001F12AF"/>
    <w:rsid w:val="002061A9"/>
    <w:rsid w:val="002139DF"/>
    <w:rsid w:val="00217B64"/>
    <w:rsid w:val="00235579"/>
    <w:rsid w:val="00257FAA"/>
    <w:rsid w:val="00263938"/>
    <w:rsid w:val="002714F2"/>
    <w:rsid w:val="002B11E5"/>
    <w:rsid w:val="002C32A4"/>
    <w:rsid w:val="002E78EB"/>
    <w:rsid w:val="002F25A8"/>
    <w:rsid w:val="002F6146"/>
    <w:rsid w:val="00310999"/>
    <w:rsid w:val="003407A9"/>
    <w:rsid w:val="00340DC9"/>
    <w:rsid w:val="00350BD5"/>
    <w:rsid w:val="003D6CCF"/>
    <w:rsid w:val="003F16E9"/>
    <w:rsid w:val="00433316"/>
    <w:rsid w:val="00444F02"/>
    <w:rsid w:val="00490CC6"/>
    <w:rsid w:val="004F05F9"/>
    <w:rsid w:val="005509B2"/>
    <w:rsid w:val="005556DB"/>
    <w:rsid w:val="005C6D45"/>
    <w:rsid w:val="005D206C"/>
    <w:rsid w:val="005D58F7"/>
    <w:rsid w:val="005F5276"/>
    <w:rsid w:val="00606438"/>
    <w:rsid w:val="00617D63"/>
    <w:rsid w:val="00643D1A"/>
    <w:rsid w:val="00674588"/>
    <w:rsid w:val="006A7B57"/>
    <w:rsid w:val="006D44C5"/>
    <w:rsid w:val="00713672"/>
    <w:rsid w:val="0073562D"/>
    <w:rsid w:val="00751685"/>
    <w:rsid w:val="007748E4"/>
    <w:rsid w:val="00777783"/>
    <w:rsid w:val="007B07DE"/>
    <w:rsid w:val="00823CA2"/>
    <w:rsid w:val="008270A2"/>
    <w:rsid w:val="0083029C"/>
    <w:rsid w:val="00853F77"/>
    <w:rsid w:val="00885CE1"/>
    <w:rsid w:val="008907FF"/>
    <w:rsid w:val="008B696C"/>
    <w:rsid w:val="008B6BEE"/>
    <w:rsid w:val="008F78D7"/>
    <w:rsid w:val="009200C1"/>
    <w:rsid w:val="00980085"/>
    <w:rsid w:val="009835B1"/>
    <w:rsid w:val="00997127"/>
    <w:rsid w:val="009D216F"/>
    <w:rsid w:val="009D3248"/>
    <w:rsid w:val="00A07FA2"/>
    <w:rsid w:val="00A65E8A"/>
    <w:rsid w:val="00A87896"/>
    <w:rsid w:val="00AA74DA"/>
    <w:rsid w:val="00AC1EE7"/>
    <w:rsid w:val="00AC5D09"/>
    <w:rsid w:val="00B11C26"/>
    <w:rsid w:val="00B1290D"/>
    <w:rsid w:val="00B650C6"/>
    <w:rsid w:val="00BA63C2"/>
    <w:rsid w:val="00BC6939"/>
    <w:rsid w:val="00BE1875"/>
    <w:rsid w:val="00BE45C8"/>
    <w:rsid w:val="00BF2331"/>
    <w:rsid w:val="00BF7057"/>
    <w:rsid w:val="00BF7463"/>
    <w:rsid w:val="00C101F3"/>
    <w:rsid w:val="00C12820"/>
    <w:rsid w:val="00C30889"/>
    <w:rsid w:val="00C7109C"/>
    <w:rsid w:val="00C90A2E"/>
    <w:rsid w:val="00CC5861"/>
    <w:rsid w:val="00CD6F6D"/>
    <w:rsid w:val="00D05735"/>
    <w:rsid w:val="00D30B81"/>
    <w:rsid w:val="00D3649E"/>
    <w:rsid w:val="00D65327"/>
    <w:rsid w:val="00D968F5"/>
    <w:rsid w:val="00DC4C91"/>
    <w:rsid w:val="00DD1294"/>
    <w:rsid w:val="00DD20B1"/>
    <w:rsid w:val="00DE46A4"/>
    <w:rsid w:val="00DF0FDA"/>
    <w:rsid w:val="00DF5648"/>
    <w:rsid w:val="00E142DA"/>
    <w:rsid w:val="00E16F51"/>
    <w:rsid w:val="00E95F16"/>
    <w:rsid w:val="00EB0B6E"/>
    <w:rsid w:val="00EE70C1"/>
    <w:rsid w:val="00F169E1"/>
    <w:rsid w:val="00F70505"/>
    <w:rsid w:val="00F77B79"/>
    <w:rsid w:val="00F866A8"/>
    <w:rsid w:val="00FB35C9"/>
    <w:rsid w:val="00FB5B59"/>
    <w:rsid w:val="00FC318F"/>
    <w:rsid w:val="00FD1D72"/>
    <w:rsid w:val="00FD561E"/>
    <w:rsid w:val="00FF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E7D0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it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3CF12-C39D-4E28-A0DD-284BB7796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tutorial.dotx</Template>
  <TotalTime>0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2019-09-20T20:25:00Z</dcterms:created>
  <dcterms:modified xsi:type="dcterms:W3CDTF">2019-10-08T07:13:00Z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2019-01-12T02:25:51.9245574Z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